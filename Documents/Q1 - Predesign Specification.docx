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95948902"/>
        <w:docPartObj>
          <w:docPartGallery w:val="Cover Pages"/>
          <w:docPartUnique/>
        </w:docPartObj>
      </w:sdtPr>
      <w:sdtEndPr/>
      <w:sdtContent>
        <w:p w14:paraId="5A2AD33A" w14:textId="77777777" w:rsidR="00E751A9" w:rsidRDefault="00E751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397E64" wp14:editId="6FB284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83957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618AE" wp14:editId="696D8C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98B78" w14:textId="50B8C214" w:rsidR="00A64A01" w:rsidRDefault="00A64A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Willian Bernatzki Woellner</w:t>
                                    </w:r>
                                  </w:p>
                                </w:sdtContent>
                              </w:sdt>
                              <w:p w14:paraId="51884DFD" w14:textId="77777777" w:rsidR="00A64A01" w:rsidRDefault="000B29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4A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 30021175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8618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998B78" w14:textId="50B8C214" w:rsidR="00A64A01" w:rsidRDefault="00A64A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Willian Bernatzki Woellner</w:t>
                              </w:r>
                            </w:p>
                          </w:sdtContent>
                        </w:sdt>
                        <w:p w14:paraId="51884DFD" w14:textId="77777777" w:rsidR="00A64A01" w:rsidRDefault="00774B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4A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 30021175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E5F4C" wp14:editId="645AB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E386E" w14:textId="4549A39D" w:rsidR="00A64A01" w:rsidRDefault="000B299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4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java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A7A868" w14:textId="18D0248D" w:rsidR="00A64A01" w:rsidRDefault="00C52D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Question 1 - </w:t>
                                    </w:r>
                                    <w:r w:rsidRPr="00A36D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BE5F4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E5E386E" w14:textId="4549A39D" w:rsidR="00A64A01" w:rsidRDefault="00774B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4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java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A7A868" w14:textId="18D0248D" w:rsidR="00A64A01" w:rsidRDefault="00C52D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Question 1 - </w:t>
                              </w:r>
                              <w:r w:rsidRPr="00A36D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Predesign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F64265" w14:textId="77777777" w:rsidR="00E751A9" w:rsidRDefault="00E751A9">
          <w:r>
            <w:br w:type="page"/>
          </w:r>
        </w:p>
      </w:sdtContent>
    </w:sdt>
    <w:p w14:paraId="7D5DECDC" w14:textId="77777777" w:rsidR="003271B9" w:rsidRDefault="00E751A9" w:rsidP="00017D53">
      <w:pPr>
        <w:pStyle w:val="WOC"/>
        <w:jc w:val="center"/>
      </w:pPr>
      <w:r>
        <w:lastRenderedPageBreak/>
        <w:t>Table of Contents</w:t>
      </w:r>
    </w:p>
    <w:p w14:paraId="054CB513" w14:textId="05E5C8F5" w:rsidR="00C52DAE" w:rsidRDefault="008A31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54336174" w:history="1">
        <w:r w:rsidR="00C52DAE" w:rsidRPr="006B05C8">
          <w:rPr>
            <w:rStyle w:val="Hyperlink"/>
            <w:noProof/>
          </w:rPr>
          <w:t>Predesign Specification</w:t>
        </w:r>
        <w:r w:rsidR="00C52DAE">
          <w:rPr>
            <w:noProof/>
            <w:webHidden/>
          </w:rPr>
          <w:tab/>
        </w:r>
        <w:r w:rsidR="00C52DAE">
          <w:rPr>
            <w:noProof/>
            <w:webHidden/>
          </w:rPr>
          <w:fldChar w:fldCharType="begin"/>
        </w:r>
        <w:r w:rsidR="00C52DAE">
          <w:rPr>
            <w:noProof/>
            <w:webHidden/>
          </w:rPr>
          <w:instrText xml:space="preserve"> PAGEREF _Toc54336174 \h </w:instrText>
        </w:r>
        <w:r w:rsidR="00C52DAE">
          <w:rPr>
            <w:noProof/>
            <w:webHidden/>
          </w:rPr>
        </w:r>
        <w:r w:rsidR="00C52DAE">
          <w:rPr>
            <w:noProof/>
            <w:webHidden/>
          </w:rPr>
          <w:fldChar w:fldCharType="separate"/>
        </w:r>
        <w:r w:rsidR="00C52DAE">
          <w:rPr>
            <w:noProof/>
            <w:webHidden/>
          </w:rPr>
          <w:t>2</w:t>
        </w:r>
        <w:r w:rsidR="00C52DAE">
          <w:rPr>
            <w:noProof/>
            <w:webHidden/>
          </w:rPr>
          <w:fldChar w:fldCharType="end"/>
        </w:r>
      </w:hyperlink>
    </w:p>
    <w:p w14:paraId="6ACB43DC" w14:textId="1103ADC4" w:rsidR="00C52DAE" w:rsidRDefault="000B2992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lang w:val="en-AU" w:eastAsia="en-AU"/>
        </w:rPr>
      </w:pPr>
      <w:hyperlink w:anchor="_Toc54336175" w:history="1">
        <w:r w:rsidR="00C52DAE" w:rsidRPr="006B05C8">
          <w:rPr>
            <w:rStyle w:val="Hyperlink"/>
            <w:noProof/>
          </w:rPr>
          <w:t>UML Class Diagram</w:t>
        </w:r>
        <w:r w:rsidR="00C52DAE">
          <w:rPr>
            <w:noProof/>
            <w:webHidden/>
          </w:rPr>
          <w:tab/>
        </w:r>
        <w:r w:rsidR="00C52DAE">
          <w:rPr>
            <w:noProof/>
            <w:webHidden/>
          </w:rPr>
          <w:fldChar w:fldCharType="begin"/>
        </w:r>
        <w:r w:rsidR="00C52DAE">
          <w:rPr>
            <w:noProof/>
            <w:webHidden/>
          </w:rPr>
          <w:instrText xml:space="preserve"> PAGEREF _Toc54336175 \h </w:instrText>
        </w:r>
        <w:r w:rsidR="00C52DAE">
          <w:rPr>
            <w:noProof/>
            <w:webHidden/>
          </w:rPr>
        </w:r>
        <w:r w:rsidR="00C52DAE">
          <w:rPr>
            <w:noProof/>
            <w:webHidden/>
          </w:rPr>
          <w:fldChar w:fldCharType="separate"/>
        </w:r>
        <w:r w:rsidR="00C52DAE">
          <w:rPr>
            <w:noProof/>
            <w:webHidden/>
          </w:rPr>
          <w:t>2</w:t>
        </w:r>
        <w:r w:rsidR="00C52DAE">
          <w:rPr>
            <w:noProof/>
            <w:webHidden/>
          </w:rPr>
          <w:fldChar w:fldCharType="end"/>
        </w:r>
      </w:hyperlink>
    </w:p>
    <w:p w14:paraId="12F74456" w14:textId="59FC0842" w:rsidR="00C52DAE" w:rsidRDefault="000B2992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lang w:val="en-AU" w:eastAsia="en-AU"/>
        </w:rPr>
      </w:pPr>
      <w:hyperlink w:anchor="_Toc54336176" w:history="1">
        <w:r w:rsidR="00C52DAE" w:rsidRPr="006B05C8">
          <w:rPr>
            <w:rStyle w:val="Hyperlink"/>
            <w:noProof/>
          </w:rPr>
          <w:t>Test Table</w:t>
        </w:r>
        <w:r w:rsidR="00C52DAE">
          <w:rPr>
            <w:noProof/>
            <w:webHidden/>
          </w:rPr>
          <w:tab/>
        </w:r>
        <w:r w:rsidR="00C52DAE">
          <w:rPr>
            <w:noProof/>
            <w:webHidden/>
          </w:rPr>
          <w:fldChar w:fldCharType="begin"/>
        </w:r>
        <w:r w:rsidR="00C52DAE">
          <w:rPr>
            <w:noProof/>
            <w:webHidden/>
          </w:rPr>
          <w:instrText xml:space="preserve"> PAGEREF _Toc54336176 \h </w:instrText>
        </w:r>
        <w:r w:rsidR="00C52DAE">
          <w:rPr>
            <w:noProof/>
            <w:webHidden/>
          </w:rPr>
        </w:r>
        <w:r w:rsidR="00C52DAE">
          <w:rPr>
            <w:noProof/>
            <w:webHidden/>
          </w:rPr>
          <w:fldChar w:fldCharType="separate"/>
        </w:r>
        <w:r w:rsidR="00C52DAE">
          <w:rPr>
            <w:noProof/>
            <w:webHidden/>
          </w:rPr>
          <w:t>3</w:t>
        </w:r>
        <w:r w:rsidR="00C52DAE">
          <w:rPr>
            <w:noProof/>
            <w:webHidden/>
          </w:rPr>
          <w:fldChar w:fldCharType="end"/>
        </w:r>
      </w:hyperlink>
    </w:p>
    <w:p w14:paraId="330562FF" w14:textId="2B80E679" w:rsidR="00C52DAE" w:rsidRDefault="000B2992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lang w:val="en-AU" w:eastAsia="en-AU"/>
        </w:rPr>
      </w:pPr>
      <w:hyperlink w:anchor="_Toc54336177" w:history="1">
        <w:r w:rsidR="00C52DAE" w:rsidRPr="006B05C8">
          <w:rPr>
            <w:rStyle w:val="Hyperlink"/>
            <w:noProof/>
          </w:rPr>
          <w:t>Unit Tests</w:t>
        </w:r>
        <w:r w:rsidR="00C52DAE">
          <w:rPr>
            <w:noProof/>
            <w:webHidden/>
          </w:rPr>
          <w:tab/>
        </w:r>
        <w:r w:rsidR="00C52DAE">
          <w:rPr>
            <w:noProof/>
            <w:webHidden/>
          </w:rPr>
          <w:fldChar w:fldCharType="begin"/>
        </w:r>
        <w:r w:rsidR="00C52DAE">
          <w:rPr>
            <w:noProof/>
            <w:webHidden/>
          </w:rPr>
          <w:instrText xml:space="preserve"> PAGEREF _Toc54336177 \h </w:instrText>
        </w:r>
        <w:r w:rsidR="00C52DAE">
          <w:rPr>
            <w:noProof/>
            <w:webHidden/>
          </w:rPr>
        </w:r>
        <w:r w:rsidR="00C52DAE">
          <w:rPr>
            <w:noProof/>
            <w:webHidden/>
          </w:rPr>
          <w:fldChar w:fldCharType="separate"/>
        </w:r>
        <w:r w:rsidR="00C52DAE">
          <w:rPr>
            <w:noProof/>
            <w:webHidden/>
          </w:rPr>
          <w:t>4</w:t>
        </w:r>
        <w:r w:rsidR="00C52DAE">
          <w:rPr>
            <w:noProof/>
            <w:webHidden/>
          </w:rPr>
          <w:fldChar w:fldCharType="end"/>
        </w:r>
      </w:hyperlink>
    </w:p>
    <w:p w14:paraId="70B39C9D" w14:textId="2F957517" w:rsidR="00C52DAE" w:rsidRDefault="000B2992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lang w:val="en-AU" w:eastAsia="en-AU"/>
        </w:rPr>
      </w:pPr>
      <w:hyperlink w:anchor="_Toc54336178" w:history="1">
        <w:r w:rsidR="00C52DAE" w:rsidRPr="006B05C8">
          <w:rPr>
            <w:rStyle w:val="Hyperlink"/>
            <w:noProof/>
          </w:rPr>
          <w:t>GitHub</w:t>
        </w:r>
        <w:r w:rsidR="00C52DAE">
          <w:rPr>
            <w:noProof/>
            <w:webHidden/>
          </w:rPr>
          <w:tab/>
        </w:r>
        <w:r w:rsidR="00C52DAE">
          <w:rPr>
            <w:noProof/>
            <w:webHidden/>
          </w:rPr>
          <w:fldChar w:fldCharType="begin"/>
        </w:r>
        <w:r w:rsidR="00C52DAE">
          <w:rPr>
            <w:noProof/>
            <w:webHidden/>
          </w:rPr>
          <w:instrText xml:space="preserve"> PAGEREF _Toc54336178 \h </w:instrText>
        </w:r>
        <w:r w:rsidR="00C52DAE">
          <w:rPr>
            <w:noProof/>
            <w:webHidden/>
          </w:rPr>
        </w:r>
        <w:r w:rsidR="00C52DAE">
          <w:rPr>
            <w:noProof/>
            <w:webHidden/>
          </w:rPr>
          <w:fldChar w:fldCharType="separate"/>
        </w:r>
        <w:r w:rsidR="00C52DAE">
          <w:rPr>
            <w:noProof/>
            <w:webHidden/>
          </w:rPr>
          <w:t>4</w:t>
        </w:r>
        <w:r w:rsidR="00C52DAE">
          <w:rPr>
            <w:noProof/>
            <w:webHidden/>
          </w:rPr>
          <w:fldChar w:fldCharType="end"/>
        </w:r>
      </w:hyperlink>
    </w:p>
    <w:p w14:paraId="1754C1C4" w14:textId="358C13EB" w:rsidR="00E751A9" w:rsidRDefault="008A3122" w:rsidP="00E751A9">
      <w:r>
        <w:rPr>
          <w:b/>
          <w:bCs/>
          <w:noProof/>
        </w:rPr>
        <w:fldChar w:fldCharType="end"/>
      </w:r>
    </w:p>
    <w:p w14:paraId="299A29D6" w14:textId="77777777" w:rsidR="00017D53" w:rsidRDefault="00017D53" w:rsidP="00E751A9">
      <w:pPr>
        <w:sectPr w:rsidR="00017D53" w:rsidSect="00017D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F985FE4" w14:textId="6E7A6F79" w:rsidR="00CA6E0E" w:rsidRDefault="00381AF8" w:rsidP="009149F0">
      <w:pPr>
        <w:pStyle w:val="Heading1"/>
      </w:pPr>
      <w:bookmarkStart w:id="0" w:name="_Toc54336174"/>
      <w:r>
        <w:lastRenderedPageBreak/>
        <w:t xml:space="preserve">Predesign </w:t>
      </w:r>
      <w:r w:rsidR="009149F0" w:rsidRPr="009149F0">
        <w:t>Specification</w:t>
      </w:r>
      <w:bookmarkEnd w:id="0"/>
    </w:p>
    <w:p w14:paraId="61A1CF71" w14:textId="17A00243" w:rsidR="009149F0" w:rsidRDefault="009149F0" w:rsidP="009149F0"/>
    <w:p w14:paraId="08EBC2C4" w14:textId="16814DD1" w:rsidR="007F0E0C" w:rsidRDefault="007F0E0C" w:rsidP="007F0E0C">
      <w:pPr>
        <w:pStyle w:val="Heading2"/>
      </w:pPr>
      <w:bookmarkStart w:id="1" w:name="_Toc54336175"/>
      <w:r>
        <w:t>UML Class Diagram</w:t>
      </w:r>
      <w:bookmarkEnd w:id="1"/>
    </w:p>
    <w:p w14:paraId="799316D3" w14:textId="6DDF66BD" w:rsidR="007F0E0C" w:rsidRDefault="007E5CDD" w:rsidP="007F0E0C">
      <w:r>
        <w:rPr>
          <w:noProof/>
        </w:rPr>
        <w:drawing>
          <wp:inline distT="0" distB="0" distL="0" distR="0" wp14:anchorId="06E3FC47" wp14:editId="35E5D1D3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DADE" w14:textId="77777777" w:rsidR="00EC4FCE" w:rsidRDefault="00EC4FCE" w:rsidP="007F0E0C">
      <w:pPr>
        <w:sectPr w:rsidR="00EC4FCE" w:rsidSect="00381AF8"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</w:p>
    <w:p w14:paraId="0F942F1B" w14:textId="25AE5D14" w:rsidR="007F0E0C" w:rsidRDefault="00EC4FCE" w:rsidP="00EC4FCE">
      <w:pPr>
        <w:pStyle w:val="Heading2"/>
      </w:pPr>
      <w:bookmarkStart w:id="2" w:name="_Toc54336176"/>
      <w:r>
        <w:lastRenderedPageBreak/>
        <w:t>Test Table</w:t>
      </w:r>
      <w:bookmarkEnd w:id="2"/>
    </w:p>
    <w:p w14:paraId="6267559C" w14:textId="4A1465CA" w:rsidR="00EC4FCE" w:rsidRDefault="00EC4FCE" w:rsidP="00EC4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88"/>
        <w:gridCol w:w="2338"/>
      </w:tblGrid>
      <w:tr w:rsidR="00EC4FCE" w14:paraId="18FD22E7" w14:textId="77777777" w:rsidTr="005A2E3D">
        <w:tc>
          <w:tcPr>
            <w:tcW w:w="2547" w:type="dxa"/>
          </w:tcPr>
          <w:p w14:paraId="2B86F23A" w14:textId="0EC5E96C" w:rsidR="00EC4FCE" w:rsidRPr="00C52DAE" w:rsidRDefault="00EC4FCE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Test</w:t>
            </w:r>
          </w:p>
        </w:tc>
        <w:tc>
          <w:tcPr>
            <w:tcW w:w="2977" w:type="dxa"/>
          </w:tcPr>
          <w:p w14:paraId="73077176" w14:textId="4B506627" w:rsidR="00EC4FCE" w:rsidRPr="00C52DAE" w:rsidRDefault="00EC4FCE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Expected</w:t>
            </w:r>
          </w:p>
        </w:tc>
        <w:tc>
          <w:tcPr>
            <w:tcW w:w="1488" w:type="dxa"/>
          </w:tcPr>
          <w:p w14:paraId="7F98A643" w14:textId="4D6FECE2" w:rsidR="00EC4FCE" w:rsidRPr="00C52DAE" w:rsidRDefault="00EC4FCE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Actual</w:t>
            </w:r>
          </w:p>
        </w:tc>
        <w:tc>
          <w:tcPr>
            <w:tcW w:w="2338" w:type="dxa"/>
          </w:tcPr>
          <w:p w14:paraId="1E2F55D9" w14:textId="6C8C74ED" w:rsidR="00EC4FCE" w:rsidRPr="00C52DAE" w:rsidRDefault="00EC4FCE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Comment</w:t>
            </w:r>
          </w:p>
        </w:tc>
      </w:tr>
      <w:tr w:rsidR="00EC4FCE" w14:paraId="5415DB2A" w14:textId="77777777" w:rsidTr="005A2E3D">
        <w:tc>
          <w:tcPr>
            <w:tcW w:w="2547" w:type="dxa"/>
          </w:tcPr>
          <w:p w14:paraId="4230ACD1" w14:textId="0CCB6383" w:rsidR="00EC4FCE" w:rsidRDefault="00EC4FCE" w:rsidP="00EC4FCE">
            <w:r>
              <w:t>Add Songs to play</w:t>
            </w:r>
          </w:p>
        </w:tc>
        <w:tc>
          <w:tcPr>
            <w:tcW w:w="2977" w:type="dxa"/>
          </w:tcPr>
          <w:p w14:paraId="6062B0E8" w14:textId="06216DA7" w:rsidR="00EC4FCE" w:rsidRDefault="005A2E3D" w:rsidP="00EC4FCE">
            <w:r>
              <w:t xml:space="preserve">When the songs are added to the </w:t>
            </w:r>
            <w:proofErr w:type="spellStart"/>
            <w:r>
              <w:t>tracklist</w:t>
            </w:r>
            <w:proofErr w:type="spellEnd"/>
            <w:r>
              <w:t xml:space="preserve">, the first song should start playing. </w:t>
            </w:r>
          </w:p>
        </w:tc>
        <w:tc>
          <w:tcPr>
            <w:tcW w:w="1488" w:type="dxa"/>
          </w:tcPr>
          <w:p w14:paraId="45298C19" w14:textId="77777777" w:rsidR="00EC4FCE" w:rsidRDefault="00EC4FCE" w:rsidP="00EC4FCE"/>
        </w:tc>
        <w:tc>
          <w:tcPr>
            <w:tcW w:w="2338" w:type="dxa"/>
          </w:tcPr>
          <w:p w14:paraId="65F0706C" w14:textId="77777777" w:rsidR="00EC4FCE" w:rsidRDefault="00EC4FCE" w:rsidP="00EC4FCE"/>
        </w:tc>
      </w:tr>
      <w:tr w:rsidR="00EC4FCE" w14:paraId="4866CDA5" w14:textId="77777777" w:rsidTr="005A2E3D">
        <w:tc>
          <w:tcPr>
            <w:tcW w:w="2547" w:type="dxa"/>
          </w:tcPr>
          <w:p w14:paraId="246FE31A" w14:textId="698523F5" w:rsidR="00EC4FCE" w:rsidRDefault="00EC4FCE" w:rsidP="00EC4FCE">
            <w:r>
              <w:t>Sort the songs by title</w:t>
            </w:r>
          </w:p>
        </w:tc>
        <w:tc>
          <w:tcPr>
            <w:tcW w:w="2977" w:type="dxa"/>
          </w:tcPr>
          <w:p w14:paraId="73682293" w14:textId="17E74B70" w:rsidR="00EC4FCE" w:rsidRDefault="005A2E3D" w:rsidP="00EC4FCE">
            <w:r>
              <w:t xml:space="preserve">When the songs are added to the </w:t>
            </w:r>
            <w:proofErr w:type="spellStart"/>
            <w:r>
              <w:t>tracklist</w:t>
            </w:r>
            <w:proofErr w:type="spellEnd"/>
            <w:r>
              <w:t>, the first song sorted by title should start playing.</w:t>
            </w:r>
          </w:p>
        </w:tc>
        <w:tc>
          <w:tcPr>
            <w:tcW w:w="1488" w:type="dxa"/>
          </w:tcPr>
          <w:p w14:paraId="7D036233" w14:textId="77777777" w:rsidR="00EC4FCE" w:rsidRDefault="00EC4FCE" w:rsidP="00EC4FCE"/>
        </w:tc>
        <w:tc>
          <w:tcPr>
            <w:tcW w:w="2338" w:type="dxa"/>
          </w:tcPr>
          <w:p w14:paraId="05DB4806" w14:textId="77777777" w:rsidR="00EC4FCE" w:rsidRDefault="00EC4FCE" w:rsidP="00EC4FCE"/>
        </w:tc>
      </w:tr>
      <w:tr w:rsidR="00EC4FCE" w14:paraId="750D2A06" w14:textId="77777777" w:rsidTr="005A2E3D">
        <w:tc>
          <w:tcPr>
            <w:tcW w:w="2547" w:type="dxa"/>
          </w:tcPr>
          <w:p w14:paraId="6585C4BB" w14:textId="6F99BC59" w:rsidR="00EC4FCE" w:rsidRDefault="00EC4FCE" w:rsidP="00EC4FCE">
            <w:r>
              <w:t>Search a song by title to play</w:t>
            </w:r>
          </w:p>
        </w:tc>
        <w:tc>
          <w:tcPr>
            <w:tcW w:w="2977" w:type="dxa"/>
          </w:tcPr>
          <w:p w14:paraId="57D9180B" w14:textId="7F26EDE7" w:rsidR="00EC4FCE" w:rsidRDefault="005A2E3D" w:rsidP="00EC4FCE">
            <w:r>
              <w:t>The user should enter the song title and clicks on the Search button for the song to start playing.</w:t>
            </w:r>
          </w:p>
        </w:tc>
        <w:tc>
          <w:tcPr>
            <w:tcW w:w="1488" w:type="dxa"/>
          </w:tcPr>
          <w:p w14:paraId="3E7C3D3B" w14:textId="77777777" w:rsidR="00EC4FCE" w:rsidRDefault="00EC4FCE" w:rsidP="00EC4FCE"/>
        </w:tc>
        <w:tc>
          <w:tcPr>
            <w:tcW w:w="2338" w:type="dxa"/>
          </w:tcPr>
          <w:p w14:paraId="3F45D51A" w14:textId="77777777" w:rsidR="00EC4FCE" w:rsidRDefault="00EC4FCE" w:rsidP="00EC4FCE"/>
        </w:tc>
      </w:tr>
      <w:tr w:rsidR="00EC4FCE" w14:paraId="1CCA2E2B" w14:textId="77777777" w:rsidTr="005A2E3D">
        <w:tc>
          <w:tcPr>
            <w:tcW w:w="2547" w:type="dxa"/>
          </w:tcPr>
          <w:p w14:paraId="15121162" w14:textId="5407F320" w:rsidR="00EC4FCE" w:rsidRDefault="00EC4FCE" w:rsidP="00EC4FCE">
            <w:r>
              <w:t>Play the next song</w:t>
            </w:r>
          </w:p>
        </w:tc>
        <w:tc>
          <w:tcPr>
            <w:tcW w:w="2977" w:type="dxa"/>
          </w:tcPr>
          <w:p w14:paraId="713190F9" w14:textId="37983D0A" w:rsidR="00EC4FCE" w:rsidRDefault="005A2E3D" w:rsidP="00EC4FCE">
            <w:r>
              <w:t xml:space="preserve">When the user clicks on the Next button the next song on the </w:t>
            </w:r>
            <w:proofErr w:type="spellStart"/>
            <w:r>
              <w:t>tracklist</w:t>
            </w:r>
            <w:proofErr w:type="spellEnd"/>
            <w:r>
              <w:t xml:space="preserve"> should start playing.</w:t>
            </w:r>
          </w:p>
        </w:tc>
        <w:tc>
          <w:tcPr>
            <w:tcW w:w="1488" w:type="dxa"/>
          </w:tcPr>
          <w:p w14:paraId="15939F63" w14:textId="77777777" w:rsidR="00EC4FCE" w:rsidRDefault="00EC4FCE" w:rsidP="00EC4FCE"/>
        </w:tc>
        <w:tc>
          <w:tcPr>
            <w:tcW w:w="2338" w:type="dxa"/>
          </w:tcPr>
          <w:p w14:paraId="5B56676A" w14:textId="77777777" w:rsidR="00EC4FCE" w:rsidRDefault="00EC4FCE" w:rsidP="00EC4FCE"/>
        </w:tc>
      </w:tr>
      <w:tr w:rsidR="00EC4FCE" w14:paraId="0D4266C2" w14:textId="77777777" w:rsidTr="005A2E3D">
        <w:tc>
          <w:tcPr>
            <w:tcW w:w="2547" w:type="dxa"/>
          </w:tcPr>
          <w:p w14:paraId="1359E73D" w14:textId="012113AF" w:rsidR="00EC4FCE" w:rsidRDefault="00EC4FCE" w:rsidP="00EC4FCE">
            <w:r>
              <w:t>Play the previous song</w:t>
            </w:r>
          </w:p>
        </w:tc>
        <w:tc>
          <w:tcPr>
            <w:tcW w:w="2977" w:type="dxa"/>
          </w:tcPr>
          <w:p w14:paraId="7B08CACD" w14:textId="3EEBD8C2" w:rsidR="00EC4FCE" w:rsidRDefault="005A2E3D" w:rsidP="00EC4FCE">
            <w:r>
              <w:t xml:space="preserve">When the user clicks on the Previous button the previous song on the </w:t>
            </w:r>
            <w:proofErr w:type="spellStart"/>
            <w:r>
              <w:t>tracklist</w:t>
            </w:r>
            <w:proofErr w:type="spellEnd"/>
            <w:r>
              <w:t xml:space="preserve"> should start playing.</w:t>
            </w:r>
          </w:p>
        </w:tc>
        <w:tc>
          <w:tcPr>
            <w:tcW w:w="1488" w:type="dxa"/>
          </w:tcPr>
          <w:p w14:paraId="1B590ACB" w14:textId="77777777" w:rsidR="00EC4FCE" w:rsidRDefault="00EC4FCE" w:rsidP="00EC4FCE"/>
        </w:tc>
        <w:tc>
          <w:tcPr>
            <w:tcW w:w="2338" w:type="dxa"/>
          </w:tcPr>
          <w:p w14:paraId="41FFCC03" w14:textId="77777777" w:rsidR="00EC4FCE" w:rsidRDefault="00EC4FCE" w:rsidP="00EC4FCE"/>
        </w:tc>
      </w:tr>
      <w:tr w:rsidR="00EC4FCE" w14:paraId="75144D0D" w14:textId="77777777" w:rsidTr="005A2E3D">
        <w:tc>
          <w:tcPr>
            <w:tcW w:w="2547" w:type="dxa"/>
          </w:tcPr>
          <w:p w14:paraId="476CE7E2" w14:textId="6F999E59" w:rsidR="00EC4FCE" w:rsidRDefault="00EC4FCE" w:rsidP="00EC4FCE">
            <w:r>
              <w:t>Play the last song</w:t>
            </w:r>
          </w:p>
        </w:tc>
        <w:tc>
          <w:tcPr>
            <w:tcW w:w="2977" w:type="dxa"/>
          </w:tcPr>
          <w:p w14:paraId="3808A6EA" w14:textId="2F28F5E2" w:rsidR="00EC4FCE" w:rsidRDefault="005A2E3D" w:rsidP="00EC4FCE">
            <w:r>
              <w:t xml:space="preserve">When the user clicks on the Last button the last song on the </w:t>
            </w:r>
            <w:proofErr w:type="spellStart"/>
            <w:r>
              <w:t>tracklist</w:t>
            </w:r>
            <w:proofErr w:type="spellEnd"/>
            <w:r>
              <w:t xml:space="preserve"> should start playing.</w:t>
            </w:r>
          </w:p>
        </w:tc>
        <w:tc>
          <w:tcPr>
            <w:tcW w:w="1488" w:type="dxa"/>
          </w:tcPr>
          <w:p w14:paraId="3EF8225E" w14:textId="77777777" w:rsidR="00EC4FCE" w:rsidRDefault="00EC4FCE" w:rsidP="00EC4FCE"/>
        </w:tc>
        <w:tc>
          <w:tcPr>
            <w:tcW w:w="2338" w:type="dxa"/>
          </w:tcPr>
          <w:p w14:paraId="504B554D" w14:textId="77777777" w:rsidR="00EC4FCE" w:rsidRDefault="00EC4FCE" w:rsidP="00EC4FCE"/>
        </w:tc>
      </w:tr>
      <w:tr w:rsidR="00EC4FCE" w14:paraId="54F94047" w14:textId="77777777" w:rsidTr="005A2E3D">
        <w:tc>
          <w:tcPr>
            <w:tcW w:w="2547" w:type="dxa"/>
          </w:tcPr>
          <w:p w14:paraId="26DCE303" w14:textId="0508E7D8" w:rsidR="00EC4FCE" w:rsidRDefault="00EC4FCE" w:rsidP="00EC4FCE">
            <w:r>
              <w:t>Play the first song</w:t>
            </w:r>
          </w:p>
        </w:tc>
        <w:tc>
          <w:tcPr>
            <w:tcW w:w="2977" w:type="dxa"/>
          </w:tcPr>
          <w:p w14:paraId="02FDA42A" w14:textId="77D2F8F0" w:rsidR="00EC4FCE" w:rsidRDefault="005A2E3D" w:rsidP="00EC4FCE">
            <w:r>
              <w:t xml:space="preserve">When the user clicks on the First button the first song on the </w:t>
            </w:r>
            <w:proofErr w:type="spellStart"/>
            <w:r>
              <w:t>tracklist</w:t>
            </w:r>
            <w:proofErr w:type="spellEnd"/>
            <w:r>
              <w:t xml:space="preserve"> should start playing.</w:t>
            </w:r>
          </w:p>
        </w:tc>
        <w:tc>
          <w:tcPr>
            <w:tcW w:w="1488" w:type="dxa"/>
          </w:tcPr>
          <w:p w14:paraId="578F89F7" w14:textId="77777777" w:rsidR="00EC4FCE" w:rsidRDefault="00EC4FCE" w:rsidP="00EC4FCE"/>
        </w:tc>
        <w:tc>
          <w:tcPr>
            <w:tcW w:w="2338" w:type="dxa"/>
          </w:tcPr>
          <w:p w14:paraId="38ACB71A" w14:textId="77777777" w:rsidR="00EC4FCE" w:rsidRDefault="00EC4FCE" w:rsidP="00EC4FCE"/>
        </w:tc>
      </w:tr>
      <w:tr w:rsidR="00EC4FCE" w14:paraId="43C0B8DD" w14:textId="77777777" w:rsidTr="005A2E3D">
        <w:tc>
          <w:tcPr>
            <w:tcW w:w="2547" w:type="dxa"/>
          </w:tcPr>
          <w:p w14:paraId="7923C9D8" w14:textId="1D73DADE" w:rsidR="00EC4FCE" w:rsidRDefault="00EC4FCE" w:rsidP="00EC4FCE">
            <w:r>
              <w:t>Pause a song</w:t>
            </w:r>
          </w:p>
        </w:tc>
        <w:tc>
          <w:tcPr>
            <w:tcW w:w="2977" w:type="dxa"/>
          </w:tcPr>
          <w:p w14:paraId="6D034C71" w14:textId="150A53F3" w:rsidR="00EC4FCE" w:rsidRDefault="005A2E3D" w:rsidP="00EC4FCE">
            <w:r>
              <w:t>When the user clicks on the Pause button the song that was playing should pause playing.</w:t>
            </w:r>
          </w:p>
        </w:tc>
        <w:tc>
          <w:tcPr>
            <w:tcW w:w="1488" w:type="dxa"/>
          </w:tcPr>
          <w:p w14:paraId="32987753" w14:textId="77777777" w:rsidR="00EC4FCE" w:rsidRDefault="00EC4FCE" w:rsidP="00EC4FCE"/>
        </w:tc>
        <w:tc>
          <w:tcPr>
            <w:tcW w:w="2338" w:type="dxa"/>
          </w:tcPr>
          <w:p w14:paraId="1E2670C3" w14:textId="77777777" w:rsidR="00EC4FCE" w:rsidRDefault="00EC4FCE" w:rsidP="00EC4FCE"/>
        </w:tc>
      </w:tr>
      <w:tr w:rsidR="00EC4FCE" w14:paraId="71D8925F" w14:textId="77777777" w:rsidTr="005A2E3D">
        <w:tc>
          <w:tcPr>
            <w:tcW w:w="2547" w:type="dxa"/>
          </w:tcPr>
          <w:p w14:paraId="4221B7C7" w14:textId="7B2283FF" w:rsidR="00EC4FCE" w:rsidRDefault="00EC4FCE" w:rsidP="00EC4FCE">
            <w:r>
              <w:t>Stop a song</w:t>
            </w:r>
          </w:p>
        </w:tc>
        <w:tc>
          <w:tcPr>
            <w:tcW w:w="2977" w:type="dxa"/>
          </w:tcPr>
          <w:p w14:paraId="22942380" w14:textId="50CC1EC2" w:rsidR="00EC4FCE" w:rsidRDefault="005A2E3D" w:rsidP="00EC4FCE">
            <w:r>
              <w:t>When the user clicks on the Stop button the song that was playing should stop playing.</w:t>
            </w:r>
          </w:p>
        </w:tc>
        <w:tc>
          <w:tcPr>
            <w:tcW w:w="1488" w:type="dxa"/>
          </w:tcPr>
          <w:p w14:paraId="2822AB56" w14:textId="77777777" w:rsidR="00EC4FCE" w:rsidRDefault="00EC4FCE" w:rsidP="00EC4FCE"/>
        </w:tc>
        <w:tc>
          <w:tcPr>
            <w:tcW w:w="2338" w:type="dxa"/>
          </w:tcPr>
          <w:p w14:paraId="5513C0CE" w14:textId="77777777" w:rsidR="00EC4FCE" w:rsidRDefault="00EC4FCE" w:rsidP="00EC4FCE"/>
        </w:tc>
      </w:tr>
      <w:tr w:rsidR="00EC4FCE" w14:paraId="0A09C9B6" w14:textId="77777777" w:rsidTr="005A2E3D">
        <w:tc>
          <w:tcPr>
            <w:tcW w:w="2547" w:type="dxa"/>
          </w:tcPr>
          <w:p w14:paraId="173EE41E" w14:textId="580F1D10" w:rsidR="00EC4FCE" w:rsidRDefault="00EC4FCE" w:rsidP="00EC4FCE">
            <w:r>
              <w:t xml:space="preserve">Save </w:t>
            </w:r>
            <w:proofErr w:type="spellStart"/>
            <w:r>
              <w:t>tracklist</w:t>
            </w:r>
            <w:proofErr w:type="spellEnd"/>
            <w:r>
              <w:t xml:space="preserve"> on CSV file</w:t>
            </w:r>
          </w:p>
        </w:tc>
        <w:tc>
          <w:tcPr>
            <w:tcW w:w="2977" w:type="dxa"/>
          </w:tcPr>
          <w:p w14:paraId="62C21775" w14:textId="25676BDB" w:rsidR="00EC4FCE" w:rsidRDefault="005A2E3D" w:rsidP="00EC4FCE">
            <w:r>
              <w:t xml:space="preserve">The user should click on the Save button to save the </w:t>
            </w:r>
            <w:proofErr w:type="spellStart"/>
            <w:r>
              <w:t>tracklist</w:t>
            </w:r>
            <w:proofErr w:type="spellEnd"/>
            <w:r>
              <w:t xml:space="preserve"> on the CSV file.</w:t>
            </w:r>
          </w:p>
        </w:tc>
        <w:tc>
          <w:tcPr>
            <w:tcW w:w="1488" w:type="dxa"/>
          </w:tcPr>
          <w:p w14:paraId="4B0AC50F" w14:textId="77777777" w:rsidR="00EC4FCE" w:rsidRDefault="00EC4FCE" w:rsidP="00EC4FCE"/>
        </w:tc>
        <w:tc>
          <w:tcPr>
            <w:tcW w:w="2338" w:type="dxa"/>
          </w:tcPr>
          <w:p w14:paraId="7736BD51" w14:textId="77777777" w:rsidR="00EC4FCE" w:rsidRDefault="00EC4FCE" w:rsidP="00EC4FCE"/>
        </w:tc>
      </w:tr>
      <w:tr w:rsidR="005A2E3D" w14:paraId="5FDF3878" w14:textId="77777777" w:rsidTr="005A2E3D">
        <w:tc>
          <w:tcPr>
            <w:tcW w:w="2547" w:type="dxa"/>
          </w:tcPr>
          <w:p w14:paraId="2E6A0469" w14:textId="79C0CB9C" w:rsidR="005A2E3D" w:rsidRDefault="005A2E3D" w:rsidP="005A2E3D">
            <w:r>
              <w:t>Access the help file</w:t>
            </w:r>
          </w:p>
        </w:tc>
        <w:tc>
          <w:tcPr>
            <w:tcW w:w="2977" w:type="dxa"/>
          </w:tcPr>
          <w:p w14:paraId="34380E08" w14:textId="454FDC4B" w:rsidR="005A2E3D" w:rsidRDefault="005A2E3D" w:rsidP="005A2E3D">
            <w:r>
              <w:t>The user should click on the Help button to access the Help file.</w:t>
            </w:r>
          </w:p>
        </w:tc>
        <w:tc>
          <w:tcPr>
            <w:tcW w:w="1488" w:type="dxa"/>
          </w:tcPr>
          <w:p w14:paraId="657F133C" w14:textId="77777777" w:rsidR="005A2E3D" w:rsidRDefault="005A2E3D" w:rsidP="005A2E3D"/>
        </w:tc>
        <w:tc>
          <w:tcPr>
            <w:tcW w:w="2338" w:type="dxa"/>
          </w:tcPr>
          <w:p w14:paraId="5711C5D4" w14:textId="77777777" w:rsidR="005A2E3D" w:rsidRDefault="005A2E3D" w:rsidP="005A2E3D"/>
        </w:tc>
      </w:tr>
    </w:tbl>
    <w:p w14:paraId="28C13D01" w14:textId="77777777" w:rsidR="005A2E3D" w:rsidRDefault="005A2E3D" w:rsidP="00EC4FCE">
      <w:pPr>
        <w:sectPr w:rsidR="005A2E3D" w:rsidSect="00EC4FCE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B91D386" w14:textId="4EE17AC6" w:rsidR="00EC4FCE" w:rsidRDefault="005A2E3D" w:rsidP="005A2E3D">
      <w:pPr>
        <w:pStyle w:val="Heading2"/>
      </w:pPr>
      <w:bookmarkStart w:id="3" w:name="_Toc54336177"/>
      <w:r>
        <w:lastRenderedPageBreak/>
        <w:t>Unit Tests</w:t>
      </w:r>
      <w:bookmarkEnd w:id="3"/>
    </w:p>
    <w:p w14:paraId="3B2FE901" w14:textId="380A947E" w:rsidR="005A2E3D" w:rsidRDefault="005A2E3D" w:rsidP="005A2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78"/>
        <w:gridCol w:w="2197"/>
        <w:gridCol w:w="2338"/>
      </w:tblGrid>
      <w:tr w:rsidR="005A2E3D" w14:paraId="608A9664" w14:textId="77777777" w:rsidTr="00C52DAE">
        <w:tc>
          <w:tcPr>
            <w:tcW w:w="2337" w:type="dxa"/>
          </w:tcPr>
          <w:p w14:paraId="6885154F" w14:textId="1F389F97" w:rsidR="005A2E3D" w:rsidRPr="00C52DAE" w:rsidRDefault="00C52DAE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Unit Test</w:t>
            </w:r>
          </w:p>
        </w:tc>
        <w:tc>
          <w:tcPr>
            <w:tcW w:w="2478" w:type="dxa"/>
          </w:tcPr>
          <w:p w14:paraId="548F646B" w14:textId="2BCEDB58" w:rsidR="005A2E3D" w:rsidRPr="00C52DAE" w:rsidRDefault="005A2E3D" w:rsidP="00C52DAE">
            <w:pPr>
              <w:pStyle w:val="WOC"/>
              <w:rPr>
                <w:sz w:val="24"/>
                <w:szCs w:val="24"/>
              </w:rPr>
            </w:pPr>
            <w:r w:rsidRPr="00C52DAE">
              <w:rPr>
                <w:sz w:val="24"/>
                <w:szCs w:val="24"/>
              </w:rPr>
              <w:t>Expected</w:t>
            </w:r>
          </w:p>
        </w:tc>
        <w:tc>
          <w:tcPr>
            <w:tcW w:w="2197" w:type="dxa"/>
          </w:tcPr>
          <w:p w14:paraId="1C0C4C38" w14:textId="6ACB80A8" w:rsidR="005A2E3D" w:rsidRPr="00C52DAE" w:rsidRDefault="00BE236A" w:rsidP="00C52DAE">
            <w:pPr>
              <w:pStyle w:val="WO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338" w:type="dxa"/>
          </w:tcPr>
          <w:p w14:paraId="1ED4B0AD" w14:textId="43CFF715" w:rsidR="005A2E3D" w:rsidRPr="00C52DAE" w:rsidRDefault="00BE236A" w:rsidP="00C52DAE">
            <w:pPr>
              <w:pStyle w:val="WO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BE236A" w14:paraId="1365B145" w14:textId="77777777" w:rsidTr="00C52DAE">
        <w:tc>
          <w:tcPr>
            <w:tcW w:w="2337" w:type="dxa"/>
          </w:tcPr>
          <w:p w14:paraId="3FB86759" w14:textId="129F670B" w:rsidR="00BE236A" w:rsidRDefault="00BE236A" w:rsidP="00BE236A">
            <w:proofErr w:type="spellStart"/>
            <w:r>
              <w:t>testAdd</w:t>
            </w:r>
            <w:proofErr w:type="spellEnd"/>
            <w:r>
              <w:t xml:space="preserve"> function</w:t>
            </w:r>
          </w:p>
        </w:tc>
        <w:tc>
          <w:tcPr>
            <w:tcW w:w="2478" w:type="dxa"/>
          </w:tcPr>
          <w:p w14:paraId="2061A630" w14:textId="37C9A71D" w:rsidR="00BE236A" w:rsidRDefault="00BE236A" w:rsidP="00BE236A">
            <w:r>
              <w:t>Add a new Song on the Binary Tree.</w:t>
            </w:r>
          </w:p>
        </w:tc>
        <w:tc>
          <w:tcPr>
            <w:tcW w:w="2197" w:type="dxa"/>
          </w:tcPr>
          <w:p w14:paraId="5D3145A5" w14:textId="2607C28A" w:rsidR="00BE236A" w:rsidRDefault="00BE236A" w:rsidP="00BE236A"/>
        </w:tc>
        <w:tc>
          <w:tcPr>
            <w:tcW w:w="2338" w:type="dxa"/>
          </w:tcPr>
          <w:p w14:paraId="4649AC59" w14:textId="1D5376F8" w:rsidR="00BE236A" w:rsidRDefault="00BE236A" w:rsidP="00BE236A"/>
        </w:tc>
      </w:tr>
      <w:tr w:rsidR="00BE236A" w14:paraId="69FE6F73" w14:textId="77777777" w:rsidTr="00C52DAE">
        <w:tc>
          <w:tcPr>
            <w:tcW w:w="2337" w:type="dxa"/>
          </w:tcPr>
          <w:p w14:paraId="3F4E5CDD" w14:textId="7671C0A6" w:rsidR="00BE236A" w:rsidRDefault="00BE236A" w:rsidP="00BE236A">
            <w:proofErr w:type="spellStart"/>
            <w:r w:rsidRPr="00363731">
              <w:t>testDisplay</w:t>
            </w:r>
            <w:proofErr w:type="spellEnd"/>
            <w:r>
              <w:t xml:space="preserve"> </w:t>
            </w:r>
            <w:proofErr w:type="gramStart"/>
            <w:r>
              <w:t>function(</w:t>
            </w:r>
            <w:proofErr w:type="gramEnd"/>
            <w:r>
              <w:t>sort and display)</w:t>
            </w:r>
          </w:p>
        </w:tc>
        <w:tc>
          <w:tcPr>
            <w:tcW w:w="2478" w:type="dxa"/>
          </w:tcPr>
          <w:p w14:paraId="3C4D57FD" w14:textId="4DA05619" w:rsidR="00BE236A" w:rsidRDefault="00BE236A" w:rsidP="00BE236A">
            <w:r>
              <w:t>Display a Song from the Binary Tree. This test also tests the sort function, because the display function is used the algorithm to sort the songs to display.</w:t>
            </w:r>
          </w:p>
        </w:tc>
        <w:tc>
          <w:tcPr>
            <w:tcW w:w="2197" w:type="dxa"/>
          </w:tcPr>
          <w:p w14:paraId="7E35463F" w14:textId="42E41457" w:rsidR="00BE236A" w:rsidRDefault="00BE236A" w:rsidP="00BE236A"/>
        </w:tc>
        <w:tc>
          <w:tcPr>
            <w:tcW w:w="2338" w:type="dxa"/>
          </w:tcPr>
          <w:p w14:paraId="5CD4C7B6" w14:textId="12BEF5B0" w:rsidR="00BE236A" w:rsidRDefault="00BE236A" w:rsidP="00BE236A"/>
        </w:tc>
      </w:tr>
      <w:tr w:rsidR="00BE236A" w14:paraId="33EE9435" w14:textId="77777777" w:rsidTr="00C52DAE">
        <w:tc>
          <w:tcPr>
            <w:tcW w:w="2337" w:type="dxa"/>
          </w:tcPr>
          <w:p w14:paraId="610682EA" w14:textId="3F5DC07A" w:rsidR="00BE236A" w:rsidRDefault="00BE236A" w:rsidP="00BE236A">
            <w:proofErr w:type="spellStart"/>
            <w:r>
              <w:t>testSearch</w:t>
            </w:r>
            <w:proofErr w:type="spellEnd"/>
            <w:r>
              <w:t xml:space="preserve"> function</w:t>
            </w:r>
          </w:p>
        </w:tc>
        <w:tc>
          <w:tcPr>
            <w:tcW w:w="2478" w:type="dxa"/>
          </w:tcPr>
          <w:p w14:paraId="51D939AD" w14:textId="4C797424" w:rsidR="00BE236A" w:rsidRDefault="00BE236A" w:rsidP="00BE236A">
            <w:r>
              <w:t>Search a Song on the Binary Tree.</w:t>
            </w:r>
          </w:p>
        </w:tc>
        <w:tc>
          <w:tcPr>
            <w:tcW w:w="2197" w:type="dxa"/>
          </w:tcPr>
          <w:p w14:paraId="1586868E" w14:textId="1CCA6C36" w:rsidR="00BE236A" w:rsidRDefault="00BE236A" w:rsidP="00BE236A"/>
        </w:tc>
        <w:tc>
          <w:tcPr>
            <w:tcW w:w="2338" w:type="dxa"/>
          </w:tcPr>
          <w:p w14:paraId="64E4ADDB" w14:textId="42ED184F" w:rsidR="00BE236A" w:rsidRDefault="00BE236A" w:rsidP="00BE236A"/>
        </w:tc>
      </w:tr>
    </w:tbl>
    <w:p w14:paraId="08EF8A68" w14:textId="2DD86404" w:rsidR="005A2E3D" w:rsidRDefault="005A2E3D" w:rsidP="005A2E3D"/>
    <w:p w14:paraId="6181B90E" w14:textId="4739BE0F" w:rsidR="00A64A01" w:rsidRDefault="00A64A01" w:rsidP="00A64A01">
      <w:pPr>
        <w:pStyle w:val="Heading2"/>
      </w:pPr>
      <w:bookmarkStart w:id="4" w:name="_Toc54336178"/>
      <w:r>
        <w:t>GitHub</w:t>
      </w:r>
      <w:bookmarkEnd w:id="4"/>
    </w:p>
    <w:p w14:paraId="0D3D2536" w14:textId="7DC94156" w:rsidR="00A64A01" w:rsidRDefault="00A64A01" w:rsidP="00A64A01"/>
    <w:p w14:paraId="1E386BCE" w14:textId="1DC11A03" w:rsidR="00C52DAE" w:rsidRDefault="00C52DAE" w:rsidP="00C52DAE">
      <w:r>
        <w:t>The project will be used GitHub to control and distributed the versions of the system.</w:t>
      </w:r>
      <w:r w:rsidRPr="00C52DAE">
        <w:t xml:space="preserve"> </w:t>
      </w:r>
      <w:r>
        <w:t xml:space="preserve">The repository is available on </w:t>
      </w:r>
      <w:hyperlink r:id="rId20" w:history="1">
        <w:r w:rsidRPr="00274C92">
          <w:rPr>
            <w:rStyle w:val="Hyperlink"/>
          </w:rPr>
          <w:t>https://github.com/30021175/MusicPlayerJava</w:t>
        </w:r>
      </w:hyperlink>
      <w:r>
        <w:t>.</w:t>
      </w:r>
    </w:p>
    <w:p w14:paraId="17BFEE5C" w14:textId="3CF9322A" w:rsidR="00C52DAE" w:rsidRDefault="00522469" w:rsidP="00C52DAE">
      <w:r>
        <w:rPr>
          <w:noProof/>
        </w:rPr>
        <w:drawing>
          <wp:inline distT="0" distB="0" distL="0" distR="0" wp14:anchorId="3F065D09" wp14:editId="6811FE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57" w14:textId="758C70B6" w:rsidR="00A64A01" w:rsidRDefault="00A64A01" w:rsidP="00A64A01"/>
    <w:p w14:paraId="7CBB645E" w14:textId="77777777" w:rsidR="00C52DAE" w:rsidRPr="00A64A01" w:rsidRDefault="00C52DAE" w:rsidP="00A64A01"/>
    <w:sectPr w:rsidR="00C52DAE" w:rsidRPr="00A64A01" w:rsidSect="00EC4FC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72CFB" w14:textId="77777777" w:rsidR="000B2992" w:rsidRDefault="000B2992" w:rsidP="00E751A9">
      <w:pPr>
        <w:spacing w:after="0" w:line="240" w:lineRule="auto"/>
      </w:pPr>
      <w:r>
        <w:separator/>
      </w:r>
    </w:p>
  </w:endnote>
  <w:endnote w:type="continuationSeparator" w:id="0">
    <w:p w14:paraId="5B1E4D13" w14:textId="77777777" w:rsidR="000B2992" w:rsidRDefault="000B2992" w:rsidP="00E7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D7A4" w14:textId="77777777" w:rsidR="00A64A01" w:rsidRDefault="00A64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AD88E" w14:textId="483F783B" w:rsidR="00A64A01" w:rsidRDefault="00A64A01">
    <w:pPr>
      <w:pStyle w:val="Footer"/>
      <w:jc w:val="center"/>
    </w:pPr>
  </w:p>
  <w:p w14:paraId="45B2A8B6" w14:textId="77777777" w:rsidR="00A64A01" w:rsidRDefault="00A64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5DA0A" w14:textId="77777777" w:rsidR="00A64A01" w:rsidRDefault="00A64A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624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C1AE8" w14:textId="77777777" w:rsidR="00A64A01" w:rsidRDefault="00A64A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106FB" w14:textId="77777777" w:rsidR="00A64A01" w:rsidRDefault="00A6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BC2B7" w14:textId="77777777" w:rsidR="000B2992" w:rsidRDefault="000B2992" w:rsidP="00E751A9">
      <w:pPr>
        <w:spacing w:after="0" w:line="240" w:lineRule="auto"/>
      </w:pPr>
      <w:r>
        <w:separator/>
      </w:r>
    </w:p>
  </w:footnote>
  <w:footnote w:type="continuationSeparator" w:id="0">
    <w:p w14:paraId="0CF46E8C" w14:textId="77777777" w:rsidR="000B2992" w:rsidRDefault="000B2992" w:rsidP="00E75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00C1C" w14:textId="77777777" w:rsidR="00A64A01" w:rsidRDefault="00A64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8BAEA" w14:textId="77777777" w:rsidR="00A64A01" w:rsidRDefault="00A64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184DF" w14:textId="77777777" w:rsidR="00A64A01" w:rsidRDefault="00A64A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BE05" w14:textId="5BAE03FC" w:rsidR="00A64A01" w:rsidRDefault="00A64A01">
    <w:pPr>
      <w:pStyle w:val="Header"/>
    </w:pPr>
    <w:r>
      <w:t>Java 3</w:t>
    </w:r>
    <w:r>
      <w:tab/>
    </w:r>
    <w:r w:rsidR="00C52DAE">
      <w:t>Predesign Specification</w:t>
    </w:r>
    <w:r>
      <w:tab/>
    </w:r>
    <w:r w:rsidR="00C52DAE"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587"/>
    <w:multiLevelType w:val="hybridMultilevel"/>
    <w:tmpl w:val="0E7C0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67AF5"/>
    <w:multiLevelType w:val="hybridMultilevel"/>
    <w:tmpl w:val="9ED84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UxMDAytjQztDBS0lEKTi0uzszPAykwNKkFADlzXuctAAAA"/>
  </w:docVars>
  <w:rsids>
    <w:rsidRoot w:val="00047276"/>
    <w:rsid w:val="00017D53"/>
    <w:rsid w:val="00047276"/>
    <w:rsid w:val="000B2992"/>
    <w:rsid w:val="000E4D22"/>
    <w:rsid w:val="00114766"/>
    <w:rsid w:val="00184526"/>
    <w:rsid w:val="0021649E"/>
    <w:rsid w:val="00230C9E"/>
    <w:rsid w:val="003271B9"/>
    <w:rsid w:val="00334FDB"/>
    <w:rsid w:val="00381AF8"/>
    <w:rsid w:val="003C47CE"/>
    <w:rsid w:val="003D6180"/>
    <w:rsid w:val="00522469"/>
    <w:rsid w:val="00561641"/>
    <w:rsid w:val="005A2E3D"/>
    <w:rsid w:val="0063222C"/>
    <w:rsid w:val="006628D8"/>
    <w:rsid w:val="006673E9"/>
    <w:rsid w:val="006B06D7"/>
    <w:rsid w:val="006E75BB"/>
    <w:rsid w:val="00706C44"/>
    <w:rsid w:val="00774B4C"/>
    <w:rsid w:val="007A1ADA"/>
    <w:rsid w:val="007E5CDD"/>
    <w:rsid w:val="007F0E0C"/>
    <w:rsid w:val="008A3122"/>
    <w:rsid w:val="009149F0"/>
    <w:rsid w:val="009E4812"/>
    <w:rsid w:val="009F6CFA"/>
    <w:rsid w:val="00A51D37"/>
    <w:rsid w:val="00A64A01"/>
    <w:rsid w:val="00B92C4F"/>
    <w:rsid w:val="00BE236A"/>
    <w:rsid w:val="00C52DAE"/>
    <w:rsid w:val="00C6550F"/>
    <w:rsid w:val="00CA6E0E"/>
    <w:rsid w:val="00D675A6"/>
    <w:rsid w:val="00DA118A"/>
    <w:rsid w:val="00E751A9"/>
    <w:rsid w:val="00EC4FCE"/>
    <w:rsid w:val="00EF1D5E"/>
    <w:rsid w:val="00F36CC2"/>
    <w:rsid w:val="00F65B3E"/>
    <w:rsid w:val="00F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CFB5D"/>
  <w15:chartTrackingRefBased/>
  <w15:docId w15:val="{BB936EFE-573B-4649-B190-BE13C232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51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A9"/>
    <w:rPr>
      <w:rFonts w:eastAsiaTheme="minorEastAsia"/>
    </w:rPr>
  </w:style>
  <w:style w:type="paragraph" w:customStyle="1" w:styleId="CONTENT">
    <w:name w:val="CONTENT"/>
    <w:basedOn w:val="Normal"/>
    <w:link w:val="CONTENTChar"/>
    <w:rsid w:val="00E751A9"/>
  </w:style>
  <w:style w:type="character" w:customStyle="1" w:styleId="Heading2Char">
    <w:name w:val="Heading 2 Char"/>
    <w:basedOn w:val="DefaultParagraphFont"/>
    <w:link w:val="Heading2"/>
    <w:uiPriority w:val="9"/>
    <w:rsid w:val="00E75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E751A9"/>
  </w:style>
  <w:style w:type="character" w:customStyle="1" w:styleId="Heading1Char">
    <w:name w:val="Heading 1 Char"/>
    <w:basedOn w:val="DefaultParagraphFont"/>
    <w:link w:val="Heading1"/>
    <w:uiPriority w:val="9"/>
    <w:rsid w:val="00E7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OC">
    <w:name w:val="WOC"/>
    <w:basedOn w:val="Heading1"/>
    <w:link w:val="WOCChar"/>
    <w:qFormat/>
    <w:rsid w:val="00E751A9"/>
  </w:style>
  <w:style w:type="paragraph" w:styleId="TOC1">
    <w:name w:val="toc 1"/>
    <w:basedOn w:val="Normal"/>
    <w:next w:val="Normal"/>
    <w:autoRedefine/>
    <w:uiPriority w:val="39"/>
    <w:unhideWhenUsed/>
    <w:rsid w:val="00E751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customStyle="1" w:styleId="WOCChar">
    <w:name w:val="WOC Char"/>
    <w:basedOn w:val="Heading1Char"/>
    <w:link w:val="WOC"/>
    <w:rsid w:val="00E7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751A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751A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51A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51A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51A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51A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51A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51A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A9"/>
  </w:style>
  <w:style w:type="paragraph" w:styleId="Footer">
    <w:name w:val="footer"/>
    <w:basedOn w:val="Normal"/>
    <w:link w:val="FooterChar"/>
    <w:uiPriority w:val="99"/>
    <w:unhideWhenUsed/>
    <w:rsid w:val="00E7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A9"/>
  </w:style>
  <w:style w:type="table" w:styleId="TableGrid">
    <w:name w:val="Table Grid"/>
    <w:basedOn w:val="TableNormal"/>
    <w:uiPriority w:val="39"/>
    <w:rsid w:val="0004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72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2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E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github.com/30021175/MusicPlayer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TAFE\T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ID 30021175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C113F-7783-4CFD-A8C9-358319FB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Theme</Template>
  <TotalTime>1915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3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</dc:title>
  <dc:subject>Question 1 - Predesign Specification</dc:subject>
  <dc:creator>Willian Bernatzki Woellner</dc:creator>
  <cp:keywords/>
  <dc:description/>
  <cp:lastModifiedBy>Willian Bernatzki Woellner</cp:lastModifiedBy>
  <cp:revision>23</cp:revision>
  <dcterms:created xsi:type="dcterms:W3CDTF">2020-07-31T05:21:00Z</dcterms:created>
  <dcterms:modified xsi:type="dcterms:W3CDTF">2020-11-13T03:14:00Z</dcterms:modified>
</cp:coreProperties>
</file>